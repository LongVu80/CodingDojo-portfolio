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6E55" w:rsidRDefault="004834BD">
      <w:pPr>
        <w:pStyle w:val="Name"/>
      </w:pPr>
      <w:r>
        <w:t>long vu</w:t>
      </w:r>
    </w:p>
    <w:p w:rsidR="007E1058" w:rsidRDefault="004834BD">
      <w:pPr>
        <w:pStyle w:val="ContactInfo"/>
      </w:pPr>
      <w:r>
        <w:t>6120 Spindle Dr</w:t>
      </w:r>
      <w:r w:rsidR="00506933">
        <w:t>.</w:t>
      </w:r>
      <w:r w:rsidR="00353EEE">
        <w:t xml:space="preserve">, </w:t>
      </w:r>
      <w:r>
        <w:t>Houston</w:t>
      </w:r>
      <w:r w:rsidR="00391440">
        <w:t>, TX 77086</w:t>
      </w:r>
    </w:p>
    <w:p w:rsidR="00353EEE" w:rsidRDefault="00353EEE">
      <w:pPr>
        <w:pStyle w:val="ContactInfo"/>
      </w:pPr>
      <w:r>
        <w:t xml:space="preserve">Email: </w:t>
      </w:r>
      <w:hyperlink r:id="rId8" w:history="1">
        <w:r w:rsidRPr="00564B28">
          <w:rPr>
            <w:rStyle w:val="Hyperlink"/>
          </w:rPr>
          <w:t>Thienlong14th@gmail.com</w:t>
        </w:r>
      </w:hyperlink>
      <w:r>
        <w:t xml:space="preserve"> </w:t>
      </w:r>
    </w:p>
    <w:p w:rsidR="0022248A" w:rsidRDefault="0022248A">
      <w:pPr>
        <w:pStyle w:val="ContactInfo"/>
      </w:pPr>
      <w:r>
        <w:t>Cell: (832) 620-3246</w:t>
      </w:r>
    </w:p>
    <w:p w:rsidR="001D6E55" w:rsidRDefault="00391440">
      <w:pPr>
        <w:pStyle w:val="Heading1"/>
      </w:pPr>
      <w:r>
        <w:t>CAREER</w:t>
      </w:r>
      <w:r w:rsidR="00DB7B0A">
        <w:t xml:space="preserve"> </w:t>
      </w:r>
      <w:r>
        <w:t xml:space="preserve">OBJECTIVE </w:t>
      </w:r>
    </w:p>
    <w:p w:rsidR="00DB7B0A" w:rsidRDefault="00DB7B0A" w:rsidP="00DB7B0A">
      <w:r>
        <w:t>Diligent professional with 15+ years of experience and a proven knowledge of customer service, meeting</w:t>
      </w:r>
      <w:r w:rsidR="00873A5F">
        <w:t xml:space="preserve"> </w:t>
      </w:r>
      <w:r>
        <w:t xml:space="preserve">planning and operations management. Aiming to leverage my skills to successfully fill the </w:t>
      </w:r>
      <w:r w:rsidR="00EF1C24">
        <w:t xml:space="preserve">Area Manager </w:t>
      </w:r>
      <w:r>
        <w:t xml:space="preserve">role at </w:t>
      </w:r>
      <w:r w:rsidR="00EF1C24">
        <w:t xml:space="preserve">Amazon </w:t>
      </w:r>
      <w:r w:rsidR="00E970A2">
        <w:t>HOU2 Fulfilment Center</w:t>
      </w:r>
      <w:r>
        <w:t>.</w:t>
      </w:r>
    </w:p>
    <w:p w:rsidR="001D6E55" w:rsidRDefault="00BA50CB">
      <w:pPr>
        <w:pStyle w:val="Heading1"/>
      </w:pPr>
      <w:r>
        <w:t xml:space="preserve">Professional </w:t>
      </w:r>
      <w:sdt>
        <w:sdtPr>
          <w:id w:val="1728489637"/>
          <w:placeholder>
            <w:docPart w:val="BB185E66C4041C4A8AE4D72A9D174875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826CAB" w:rsidRDefault="007F0D73" w:rsidP="00826CAB">
      <w:r>
        <w:t>AMAZON HOU2 | Houston,  TX</w:t>
      </w:r>
    </w:p>
    <w:p w:rsidR="007F0D73" w:rsidRPr="00280C8E" w:rsidRDefault="00AC3B99" w:rsidP="00826CAB">
      <w:pPr>
        <w:rPr>
          <w:b/>
          <w:bCs/>
          <w:i/>
          <w:iCs/>
        </w:rPr>
      </w:pPr>
      <w:r w:rsidRPr="00280C8E">
        <w:rPr>
          <w:b/>
          <w:bCs/>
          <w:i/>
          <w:iCs/>
        </w:rPr>
        <w:t>FC Associate</w:t>
      </w:r>
      <w:r w:rsidR="00DB461A" w:rsidRPr="00280C8E">
        <w:rPr>
          <w:b/>
          <w:bCs/>
          <w:i/>
          <w:iCs/>
        </w:rPr>
        <w:t xml:space="preserve"> 1 | Oct 2019 – Present</w:t>
      </w:r>
    </w:p>
    <w:p w:rsidR="009E2E3E" w:rsidRDefault="009E2E3E" w:rsidP="00397A81">
      <w:pPr>
        <w:pStyle w:val="ListParagraph"/>
        <w:numPr>
          <w:ilvl w:val="0"/>
          <w:numId w:val="16"/>
        </w:numPr>
      </w:pPr>
      <w:r>
        <w:t xml:space="preserve">Outbound packer for both </w:t>
      </w:r>
      <w:r w:rsidR="00C830FB">
        <w:t>S</w:t>
      </w:r>
      <w:r>
        <w:t>ingle</w:t>
      </w:r>
      <w:r w:rsidR="00C830FB">
        <w:t xml:space="preserve"> and AFE department </w:t>
      </w:r>
    </w:p>
    <w:p w:rsidR="009E2E3E" w:rsidRDefault="00266B1A" w:rsidP="00397A81">
      <w:pPr>
        <w:pStyle w:val="ListParagraph"/>
        <w:numPr>
          <w:ilvl w:val="0"/>
          <w:numId w:val="16"/>
        </w:numPr>
      </w:pPr>
      <w:r>
        <w:t xml:space="preserve">Maintenance  a high rate of packing for both </w:t>
      </w:r>
      <w:r w:rsidR="00185F79">
        <w:t>departments</w:t>
      </w:r>
      <w:r w:rsidR="00CE5301">
        <w:t xml:space="preserve"> and</w:t>
      </w:r>
      <w:r w:rsidR="00185F79">
        <w:t xml:space="preserve"> also fast rate for </w:t>
      </w:r>
      <w:r w:rsidR="00161DBB">
        <w:t>re</w:t>
      </w:r>
      <w:r w:rsidR="00185F79">
        <w:t>bin in AFE</w:t>
      </w:r>
      <w:r w:rsidR="00161DBB">
        <w:t xml:space="preserve"> department </w:t>
      </w:r>
    </w:p>
    <w:p w:rsidR="00185F79" w:rsidRDefault="00185F79" w:rsidP="00397A81">
      <w:pPr>
        <w:pStyle w:val="ListParagraph"/>
        <w:numPr>
          <w:ilvl w:val="0"/>
          <w:numId w:val="16"/>
        </w:numPr>
      </w:pPr>
      <w:r>
        <w:t xml:space="preserve">Fill in the stations </w:t>
      </w:r>
      <w:r w:rsidR="00015041">
        <w:t>for</w:t>
      </w:r>
      <w:r w:rsidR="00063F5F">
        <w:t xml:space="preserve"> fast packing and </w:t>
      </w:r>
      <w:proofErr w:type="spellStart"/>
      <w:r w:rsidR="00063F5F">
        <w:t>rebin</w:t>
      </w:r>
      <w:proofErr w:type="spellEnd"/>
      <w:r w:rsidR="00063F5F">
        <w:t xml:space="preserve"> if </w:t>
      </w:r>
      <w:r w:rsidR="00C830FB">
        <w:t>needed.</w:t>
      </w:r>
    </w:p>
    <w:p w:rsidR="00826CAB" w:rsidRDefault="00826CAB" w:rsidP="00826CAB">
      <w:r>
        <w:t>AMAZON ITX1 | Houston, TX</w:t>
      </w:r>
    </w:p>
    <w:p w:rsidR="00826CAB" w:rsidRPr="00CA34BD" w:rsidRDefault="00826CAB" w:rsidP="00554AA8">
      <w:pPr>
        <w:rPr>
          <w:b/>
          <w:bCs/>
          <w:i/>
          <w:iCs/>
        </w:rPr>
      </w:pPr>
      <w:r w:rsidRPr="00CA34BD">
        <w:rPr>
          <w:b/>
          <w:bCs/>
          <w:i/>
          <w:iCs/>
        </w:rPr>
        <w:t xml:space="preserve">Seasonal Fulfillment Associate | Sept 2018 </w:t>
      </w:r>
      <w:r w:rsidR="005C133B" w:rsidRPr="00CA34BD">
        <w:rPr>
          <w:b/>
          <w:bCs/>
          <w:i/>
          <w:iCs/>
        </w:rPr>
        <w:t>–</w:t>
      </w:r>
      <w:r w:rsidRPr="00CA34BD">
        <w:rPr>
          <w:b/>
          <w:bCs/>
          <w:i/>
          <w:iCs/>
        </w:rPr>
        <w:t xml:space="preserve"> </w:t>
      </w:r>
      <w:r w:rsidR="005C133B" w:rsidRPr="00CA34BD">
        <w:rPr>
          <w:b/>
          <w:bCs/>
          <w:i/>
          <w:iCs/>
        </w:rPr>
        <w:t>Oct 2019</w:t>
      </w:r>
    </w:p>
    <w:p w:rsidR="00826CAB" w:rsidRDefault="00826CAB" w:rsidP="00397A81">
      <w:pPr>
        <w:pStyle w:val="ListParagraph"/>
        <w:numPr>
          <w:ilvl w:val="0"/>
          <w:numId w:val="17"/>
        </w:numPr>
      </w:pPr>
      <w:r>
        <w:t xml:space="preserve">Inbound experience which includes receiving/mobile-receiving, stowing, amnesty, bin audit and </w:t>
      </w:r>
    </w:p>
    <w:p w:rsidR="00826CAB" w:rsidRDefault="00826CAB" w:rsidP="00397A81">
      <w:pPr>
        <w:pStyle w:val="ListParagraph"/>
        <w:numPr>
          <w:ilvl w:val="0"/>
          <w:numId w:val="17"/>
        </w:numPr>
      </w:pPr>
      <w:r>
        <w:t>adjustment, 5s check list.</w:t>
      </w:r>
    </w:p>
    <w:p w:rsidR="00826CAB" w:rsidRDefault="00826CAB" w:rsidP="00397A81">
      <w:pPr>
        <w:pStyle w:val="ListParagraph"/>
        <w:numPr>
          <w:ilvl w:val="0"/>
          <w:numId w:val="17"/>
        </w:numPr>
      </w:pPr>
      <w:r>
        <w:t>Outbound experience which includes single-picking and multi-picking responsibilities.</w:t>
      </w:r>
    </w:p>
    <w:p w:rsidR="00826CAB" w:rsidRDefault="00826CAB" w:rsidP="000254BF">
      <w:pPr>
        <w:pStyle w:val="ListParagraph"/>
        <w:numPr>
          <w:ilvl w:val="0"/>
          <w:numId w:val="17"/>
        </w:numPr>
      </w:pPr>
      <w:r>
        <w:t>Extra: assigned to assist all types of inbound and outbound activities. Primary assigned focus on set up OB scan, stocked up merchandise boxes to carts for mobile-receivers for the next day. Stacked up and wrapped merchandise boxes.</w:t>
      </w:r>
    </w:p>
    <w:p w:rsidR="00826CAB" w:rsidRDefault="00826CAB" w:rsidP="00826CAB">
      <w:r>
        <w:t>TARA ENERGY | Houston, TX</w:t>
      </w:r>
    </w:p>
    <w:p w:rsidR="00826CAB" w:rsidRPr="00CA34BD" w:rsidRDefault="00826CAB" w:rsidP="00826CAB">
      <w:pPr>
        <w:rPr>
          <w:b/>
          <w:bCs/>
          <w:i/>
          <w:iCs/>
        </w:rPr>
      </w:pPr>
      <w:r w:rsidRPr="00CA34BD">
        <w:rPr>
          <w:b/>
          <w:bCs/>
          <w:i/>
          <w:iCs/>
        </w:rPr>
        <w:t xml:space="preserve">Broker/Agent | Sept 2016 – </w:t>
      </w:r>
      <w:r w:rsidR="00A43BF0" w:rsidRPr="00CA34BD">
        <w:rPr>
          <w:b/>
          <w:bCs/>
          <w:i/>
          <w:iCs/>
        </w:rPr>
        <w:t>Jan 2020</w:t>
      </w:r>
    </w:p>
    <w:p w:rsidR="00F03041" w:rsidRDefault="00826CAB" w:rsidP="00F03041">
      <w:pPr>
        <w:pStyle w:val="ListParagraph"/>
        <w:numPr>
          <w:ilvl w:val="0"/>
          <w:numId w:val="19"/>
        </w:numPr>
      </w:pPr>
      <w:r>
        <w:t>Sales experience while interacting with potential customers, seeking out new clients, as well as keep up with the day to day price changes of energy and competitors.</w:t>
      </w:r>
    </w:p>
    <w:p w:rsidR="00931F14" w:rsidRDefault="00931F14" w:rsidP="00826CAB"/>
    <w:p w:rsidR="00826CAB" w:rsidRDefault="00826CAB" w:rsidP="00826CAB">
      <w:r>
        <w:lastRenderedPageBreak/>
        <w:t>COMMERCIAL BUILDING OWNER | 7906 Cullen Blvd, Houston, TX 77051</w:t>
      </w:r>
    </w:p>
    <w:p w:rsidR="00826CAB" w:rsidRPr="00CA34BD" w:rsidRDefault="00826CAB" w:rsidP="00826CAB">
      <w:pPr>
        <w:rPr>
          <w:b/>
          <w:bCs/>
          <w:i/>
          <w:iCs/>
        </w:rPr>
      </w:pPr>
      <w:r w:rsidRPr="00CA34BD">
        <w:rPr>
          <w:b/>
          <w:bCs/>
          <w:i/>
          <w:iCs/>
        </w:rPr>
        <w:t>Owner | Jan 2014 – Dec 2017</w:t>
      </w:r>
    </w:p>
    <w:p w:rsidR="00826CAB" w:rsidRDefault="00826CAB" w:rsidP="00BC4A7D">
      <w:pPr>
        <w:pStyle w:val="ListParagraph"/>
        <w:numPr>
          <w:ilvl w:val="0"/>
          <w:numId w:val="20"/>
        </w:numPr>
      </w:pPr>
      <w:r>
        <w:t xml:space="preserve">Maintenance of owned commercial building which includes painting and repairing, grass upkeep, </w:t>
      </w:r>
    </w:p>
    <w:p w:rsidR="00220E76" w:rsidRDefault="00826CAB" w:rsidP="004D5F54">
      <w:pPr>
        <w:pStyle w:val="ListParagraph"/>
        <w:numPr>
          <w:ilvl w:val="0"/>
          <w:numId w:val="20"/>
        </w:numPr>
      </w:pPr>
      <w:r>
        <w:t>monitoring sewage system, electricity system, security of facilities for tenants, potential tenants and buyers.</w:t>
      </w:r>
    </w:p>
    <w:p w:rsidR="00373E48" w:rsidRDefault="00826CAB" w:rsidP="00373E48">
      <w:pPr>
        <w:pStyle w:val="ListParagraph"/>
        <w:numPr>
          <w:ilvl w:val="0"/>
          <w:numId w:val="20"/>
        </w:numPr>
      </w:pPr>
      <w:r>
        <w:t>Set and managed appointments to show commercial building to prospective clients.</w:t>
      </w:r>
    </w:p>
    <w:p w:rsidR="00373E48" w:rsidRDefault="00373E48" w:rsidP="00373E48">
      <w:r>
        <w:t>SUNNY FOOD STORE |</w:t>
      </w:r>
      <w:r w:rsidR="004B1263">
        <w:t xml:space="preserve"> 1501 Silber Rd</w:t>
      </w:r>
      <w:r w:rsidR="00506933">
        <w:t>.</w:t>
      </w:r>
      <w:r w:rsidR="004B1263">
        <w:t>,</w:t>
      </w:r>
      <w:r>
        <w:t xml:space="preserve"> Houston, TX</w:t>
      </w:r>
    </w:p>
    <w:p w:rsidR="00373E48" w:rsidRPr="00146D6B" w:rsidRDefault="00146D6B" w:rsidP="00373E48">
      <w:pPr>
        <w:rPr>
          <w:b/>
          <w:bCs/>
          <w:i/>
          <w:iCs/>
        </w:rPr>
      </w:pPr>
      <w:r>
        <w:rPr>
          <w:b/>
          <w:bCs/>
          <w:i/>
          <w:iCs/>
        </w:rPr>
        <w:t>O</w:t>
      </w:r>
      <w:r w:rsidR="00373E48" w:rsidRPr="00146D6B">
        <w:rPr>
          <w:b/>
          <w:bCs/>
          <w:i/>
          <w:iCs/>
        </w:rPr>
        <w:t>wner | Jan 2002 – July 2017</w:t>
      </w:r>
    </w:p>
    <w:p w:rsidR="00373E48" w:rsidRDefault="00373E48" w:rsidP="00351129">
      <w:pPr>
        <w:pStyle w:val="ListParagraph"/>
        <w:numPr>
          <w:ilvl w:val="0"/>
          <w:numId w:val="21"/>
        </w:numPr>
      </w:pPr>
      <w:r>
        <w:t xml:space="preserve">Customer service interaction with all types of customers as well as law enforcement officers and </w:t>
      </w:r>
    </w:p>
    <w:p w:rsidR="00373E48" w:rsidRDefault="00373E48" w:rsidP="00351129">
      <w:pPr>
        <w:pStyle w:val="ListParagraph"/>
        <w:numPr>
          <w:ilvl w:val="0"/>
          <w:numId w:val="21"/>
        </w:numPr>
      </w:pPr>
      <w:r>
        <w:t>salespersons</w:t>
      </w:r>
    </w:p>
    <w:p w:rsidR="00373E48" w:rsidRDefault="00373E48" w:rsidP="00351129">
      <w:pPr>
        <w:pStyle w:val="ListParagraph"/>
        <w:numPr>
          <w:ilvl w:val="0"/>
          <w:numId w:val="21"/>
        </w:numPr>
      </w:pPr>
      <w:r>
        <w:t xml:space="preserve">Keep all types of licenses and permits up to date, these include Tobacco, Alcohol, Lottery, Food, </w:t>
      </w:r>
    </w:p>
    <w:p w:rsidR="00373E48" w:rsidRDefault="00373E48" w:rsidP="009A5BF2">
      <w:pPr>
        <w:pStyle w:val="ListParagraph"/>
        <w:ind w:left="720"/>
      </w:pPr>
      <w:r>
        <w:t>Chemical, and Sign permit</w:t>
      </w:r>
    </w:p>
    <w:p w:rsidR="00373E48" w:rsidRDefault="00373E48" w:rsidP="00351129">
      <w:pPr>
        <w:pStyle w:val="ListParagraph"/>
        <w:numPr>
          <w:ilvl w:val="0"/>
          <w:numId w:val="21"/>
        </w:numPr>
      </w:pPr>
      <w:r>
        <w:t xml:space="preserve">Accounting of invoices and sales </w:t>
      </w:r>
    </w:p>
    <w:p w:rsidR="00373E48" w:rsidRDefault="00373E48" w:rsidP="00351129">
      <w:pPr>
        <w:pStyle w:val="ListParagraph"/>
        <w:numPr>
          <w:ilvl w:val="0"/>
          <w:numId w:val="21"/>
        </w:numPr>
      </w:pPr>
      <w:r>
        <w:t>Experienced wholesale buyer</w:t>
      </w:r>
    </w:p>
    <w:p w:rsidR="00373E48" w:rsidRDefault="00373E48" w:rsidP="00351129">
      <w:pPr>
        <w:pStyle w:val="ListParagraph"/>
        <w:numPr>
          <w:ilvl w:val="0"/>
          <w:numId w:val="21"/>
        </w:numPr>
      </w:pPr>
      <w:r>
        <w:t>Excellent in bargain for good deals from partnership companies.</w:t>
      </w:r>
    </w:p>
    <w:p w:rsidR="00373E48" w:rsidRDefault="00373E48" w:rsidP="00351129">
      <w:pPr>
        <w:pStyle w:val="ListParagraph"/>
        <w:numPr>
          <w:ilvl w:val="0"/>
          <w:numId w:val="21"/>
        </w:numPr>
      </w:pPr>
      <w:r>
        <w:t>Employees trainer</w:t>
      </w:r>
    </w:p>
    <w:p w:rsidR="00373E48" w:rsidRDefault="00373E48" w:rsidP="00351129">
      <w:pPr>
        <w:pStyle w:val="ListParagraph"/>
        <w:numPr>
          <w:ilvl w:val="0"/>
          <w:numId w:val="21"/>
        </w:numPr>
      </w:pPr>
      <w:r>
        <w:t>Cooperation with guidelines and regulations from all the departments of city and law enforcement</w:t>
      </w:r>
    </w:p>
    <w:p w:rsidR="00373E48" w:rsidRDefault="00373E48" w:rsidP="00373E48">
      <w:r>
        <w:t xml:space="preserve">NV FOOD MART | </w:t>
      </w:r>
      <w:r w:rsidR="00B765D3">
        <w:t xml:space="preserve">7906 Cullen Blvd, </w:t>
      </w:r>
      <w:r>
        <w:t>Houston, TX</w:t>
      </w:r>
    </w:p>
    <w:p w:rsidR="00373E48" w:rsidRPr="00146D6B" w:rsidRDefault="00373E48" w:rsidP="00373E48">
      <w:pPr>
        <w:rPr>
          <w:b/>
          <w:bCs/>
          <w:i/>
          <w:iCs/>
        </w:rPr>
      </w:pPr>
      <w:r w:rsidRPr="00146D6B">
        <w:rPr>
          <w:b/>
          <w:bCs/>
          <w:i/>
          <w:iCs/>
        </w:rPr>
        <w:t>Owner | Jan 2014 – Dec 2015</w:t>
      </w:r>
    </w:p>
    <w:p w:rsidR="00373E48" w:rsidRDefault="00373E48" w:rsidP="0063233B">
      <w:pPr>
        <w:pStyle w:val="ListParagraph"/>
        <w:numPr>
          <w:ilvl w:val="0"/>
          <w:numId w:val="22"/>
        </w:numPr>
      </w:pPr>
      <w:r>
        <w:t>Same as above</w:t>
      </w:r>
    </w:p>
    <w:p w:rsidR="00373E48" w:rsidRDefault="00373E48" w:rsidP="00373E48">
      <w:r>
        <w:t>THE V-SIGN | Houston, TX</w:t>
      </w:r>
    </w:p>
    <w:p w:rsidR="00373E48" w:rsidRPr="002E0889" w:rsidRDefault="00373E48" w:rsidP="00373E48">
      <w:pPr>
        <w:rPr>
          <w:b/>
          <w:bCs/>
        </w:rPr>
      </w:pPr>
      <w:r w:rsidRPr="002E0889">
        <w:rPr>
          <w:b/>
          <w:bCs/>
        </w:rPr>
        <w:t>Full time Employee | April 1998 – Jan 2002</w:t>
      </w:r>
    </w:p>
    <w:p w:rsidR="00373E48" w:rsidRDefault="00373E48" w:rsidP="0063233B">
      <w:pPr>
        <w:pStyle w:val="ListParagraph"/>
        <w:numPr>
          <w:ilvl w:val="0"/>
          <w:numId w:val="23"/>
        </w:numPr>
      </w:pPr>
      <w:r>
        <w:t>Cut metal sheet to be all types of letter and arts</w:t>
      </w:r>
    </w:p>
    <w:p w:rsidR="00373E48" w:rsidRDefault="00373E48" w:rsidP="0063233B">
      <w:pPr>
        <w:pStyle w:val="ListParagraph"/>
        <w:numPr>
          <w:ilvl w:val="0"/>
          <w:numId w:val="23"/>
        </w:numPr>
      </w:pPr>
      <w:r>
        <w:t>Cut, bend, drilled and riveted metal sheet to be channel letters</w:t>
      </w:r>
    </w:p>
    <w:p w:rsidR="00373E48" w:rsidRDefault="00373E48" w:rsidP="0063233B">
      <w:pPr>
        <w:pStyle w:val="ListParagraph"/>
        <w:numPr>
          <w:ilvl w:val="0"/>
          <w:numId w:val="23"/>
        </w:numPr>
      </w:pPr>
      <w:r>
        <w:t>Helped to wire electric lines.</w:t>
      </w:r>
    </w:p>
    <w:p w:rsidR="00373E48" w:rsidRDefault="00373E48" w:rsidP="0063233B">
      <w:pPr>
        <w:pStyle w:val="ListParagraph"/>
        <w:numPr>
          <w:ilvl w:val="0"/>
          <w:numId w:val="23"/>
        </w:numPr>
      </w:pPr>
      <w:r>
        <w:t>Helped to hang the channel letters, signs to the pole, front walls.</w:t>
      </w:r>
    </w:p>
    <w:p w:rsidR="00373E48" w:rsidRDefault="00373E48" w:rsidP="0063233B">
      <w:pPr>
        <w:pStyle w:val="ListParagraph"/>
        <w:numPr>
          <w:ilvl w:val="0"/>
          <w:numId w:val="23"/>
        </w:numPr>
      </w:pPr>
      <w:r>
        <w:t xml:space="preserve">Printed and applied the menu on the board, name of the business and its hours on door or window </w:t>
      </w:r>
    </w:p>
    <w:p w:rsidR="00373E48" w:rsidRDefault="00373E48" w:rsidP="0063233B">
      <w:pPr>
        <w:pStyle w:val="ListParagraph"/>
        <w:numPr>
          <w:ilvl w:val="0"/>
          <w:numId w:val="23"/>
        </w:numPr>
      </w:pPr>
      <w:r>
        <w:t>Help hang the neon signs</w:t>
      </w:r>
    </w:p>
    <w:sdt>
      <w:sdtPr>
        <w:id w:val="720946933"/>
        <w:placeholder>
          <w:docPart w:val="5F46D6761DC9F041A9227312A7AEF384"/>
        </w:placeholder>
        <w:temporary/>
        <w:showingPlcHdr/>
        <w15:appearance w15:val="hidden"/>
      </w:sdtPr>
      <w:sdtEndPr/>
      <w:sdtContent>
        <w:p w:rsidR="001D6E55" w:rsidRDefault="000A7E4D">
          <w:pPr>
            <w:pStyle w:val="Heading1"/>
          </w:pPr>
          <w:r>
            <w:t>Education</w:t>
          </w:r>
        </w:p>
      </w:sdtContent>
    </w:sdt>
    <w:p w:rsidR="00A92301" w:rsidRDefault="00A92301" w:rsidP="00A92301">
      <w:r>
        <w:t>LONE STAR COLLEGE | Houston, TX | Jan 2000 – Dec 2008</w:t>
      </w:r>
    </w:p>
    <w:p w:rsidR="00A7220F" w:rsidRDefault="00FE5947" w:rsidP="00A92301">
      <w:r>
        <w:t xml:space="preserve">Complete coursework towards Computer information, Web </w:t>
      </w:r>
      <w:r w:rsidR="0044630F">
        <w:t>Design,  Machinist  1 &amp; 2 (</w:t>
      </w:r>
      <w:r w:rsidR="00A64987">
        <w:t xml:space="preserve"> Certifications)</w:t>
      </w:r>
    </w:p>
    <w:p w:rsidR="001D6E55" w:rsidRDefault="00D95C06">
      <w:pPr>
        <w:pStyle w:val="Heading1"/>
      </w:pPr>
      <w:sdt>
        <w:sdtPr>
          <w:id w:val="520597245"/>
          <w:placeholder>
            <w:docPart w:val="1F9C23DFB3333549B51F09318282ED7D"/>
          </w:placeholder>
          <w:temporary/>
          <w:showingPlcHdr/>
          <w15:appearance w15:val="hidden"/>
        </w:sdtPr>
        <w:sdtEndPr/>
        <w:sdtContent>
          <w:r w:rsidR="000A7E4D">
            <w:t>Awards and Acknowledgements</w:t>
          </w:r>
        </w:sdtContent>
      </w:sdt>
    </w:p>
    <w:p w:rsidR="002C5156" w:rsidRDefault="002C5156" w:rsidP="00A9657E">
      <w:pPr>
        <w:pStyle w:val="ListBullet"/>
        <w:numPr>
          <w:ilvl w:val="0"/>
          <w:numId w:val="0"/>
        </w:numPr>
      </w:pPr>
      <w:r>
        <w:t>SUNNY FOOD STORE</w:t>
      </w:r>
    </w:p>
    <w:p w:rsidR="00713D54" w:rsidRDefault="00D71BB4" w:rsidP="00A9657E">
      <w:pPr>
        <w:pStyle w:val="ListBullet"/>
        <w:numPr>
          <w:ilvl w:val="0"/>
          <w:numId w:val="0"/>
        </w:numPr>
      </w:pPr>
      <w:r>
        <w:t xml:space="preserve">Rebuilt </w:t>
      </w:r>
      <w:r w:rsidR="003A5A1F">
        <w:t xml:space="preserve">the </w:t>
      </w:r>
      <w:r w:rsidR="00713D54">
        <w:t>Sunny Food St</w:t>
      </w:r>
      <w:r w:rsidR="003A5A1F">
        <w:t xml:space="preserve">ore </w:t>
      </w:r>
      <w:r w:rsidR="00253135">
        <w:t xml:space="preserve">from the </w:t>
      </w:r>
      <w:r w:rsidR="00357604">
        <w:t>verge</w:t>
      </w:r>
      <w:r w:rsidR="00253135">
        <w:t xml:space="preserve"> of collapsed </w:t>
      </w:r>
      <w:r w:rsidR="00F4576B">
        <w:t xml:space="preserve">and eliminate its competitive store on the </w:t>
      </w:r>
      <w:r w:rsidR="00357604">
        <w:t xml:space="preserve">same </w:t>
      </w:r>
      <w:r w:rsidR="00E9355F">
        <w:t>street</w:t>
      </w:r>
      <w:r w:rsidR="00F30D2E">
        <w:t xml:space="preserve"> by</w:t>
      </w:r>
      <w:r w:rsidR="00D00E77">
        <w:t>:</w:t>
      </w:r>
      <w:r w:rsidR="004924B8">
        <w:t xml:space="preserve"> </w:t>
      </w:r>
    </w:p>
    <w:p w:rsidR="00233C49" w:rsidRDefault="00713D54" w:rsidP="00713D54">
      <w:pPr>
        <w:pStyle w:val="ListBullet"/>
        <w:numPr>
          <w:ilvl w:val="0"/>
          <w:numId w:val="26"/>
        </w:numPr>
      </w:pPr>
      <w:r>
        <w:t>L</w:t>
      </w:r>
      <w:r w:rsidR="00F30D2E">
        <w:t xml:space="preserve">everage and negotiation </w:t>
      </w:r>
      <w:r w:rsidR="00890A19">
        <w:t>with sales persons and managers</w:t>
      </w:r>
      <w:r w:rsidR="00035000">
        <w:t xml:space="preserve"> from partnership companies </w:t>
      </w:r>
      <w:r w:rsidR="00890A19">
        <w:t xml:space="preserve">for </w:t>
      </w:r>
      <w:r w:rsidR="005B21F2">
        <w:t xml:space="preserve">the </w:t>
      </w:r>
      <w:r w:rsidR="00890A19">
        <w:t>better deal</w:t>
      </w:r>
      <w:r w:rsidR="00CF2FDA">
        <w:t>s.</w:t>
      </w:r>
      <w:r w:rsidR="00B7690C">
        <w:t xml:space="preserve"> </w:t>
      </w:r>
    </w:p>
    <w:p w:rsidR="00B51504" w:rsidRDefault="00535463" w:rsidP="00713D54">
      <w:pPr>
        <w:pStyle w:val="ListBullet"/>
        <w:numPr>
          <w:ilvl w:val="0"/>
          <w:numId w:val="26"/>
        </w:numPr>
      </w:pPr>
      <w:r>
        <w:t xml:space="preserve">Negotiated </w:t>
      </w:r>
      <w:r w:rsidR="00B51504">
        <w:t xml:space="preserve">with the building landlord </w:t>
      </w:r>
      <w:r w:rsidR="00714FD8">
        <w:t xml:space="preserve">and granted a lower </w:t>
      </w:r>
      <w:r w:rsidR="00B51504">
        <w:t xml:space="preserve">lease </w:t>
      </w:r>
    </w:p>
    <w:p w:rsidR="001D6E55" w:rsidRDefault="005F2612" w:rsidP="003A5A1F">
      <w:pPr>
        <w:pStyle w:val="ListBullet"/>
        <w:numPr>
          <w:ilvl w:val="0"/>
          <w:numId w:val="25"/>
        </w:numPr>
      </w:pPr>
      <w:r>
        <w:t>Reorganized the</w:t>
      </w:r>
      <w:r w:rsidR="004924B8">
        <w:t xml:space="preserve"> insid</w:t>
      </w:r>
      <w:r w:rsidR="0084164A">
        <w:t>e</w:t>
      </w:r>
      <w:r w:rsidR="00B938CC">
        <w:t xml:space="preserve"> </w:t>
      </w:r>
      <w:r w:rsidR="0084164A">
        <w:t xml:space="preserve">of </w:t>
      </w:r>
      <w:r w:rsidR="00B938CC">
        <w:t>the store</w:t>
      </w:r>
      <w:r w:rsidR="0084164A">
        <w:t xml:space="preserve"> for a better view and space.</w:t>
      </w:r>
    </w:p>
    <w:p w:rsidR="00233C49" w:rsidRDefault="00233C49" w:rsidP="003A5A1F">
      <w:pPr>
        <w:pStyle w:val="ListBullet"/>
        <w:numPr>
          <w:ilvl w:val="0"/>
          <w:numId w:val="25"/>
        </w:numPr>
      </w:pPr>
      <w:r>
        <w:t xml:space="preserve">Repainted the outside of the store for a better appearance. </w:t>
      </w:r>
    </w:p>
    <w:p w:rsidR="00A9657E" w:rsidRDefault="00B60541" w:rsidP="003A5A1F">
      <w:pPr>
        <w:pStyle w:val="ListBullet"/>
        <w:numPr>
          <w:ilvl w:val="0"/>
          <w:numId w:val="25"/>
        </w:numPr>
      </w:pPr>
      <w:r>
        <w:t>Maintenance a great relationship with police officers in the area to keep the store</w:t>
      </w:r>
      <w:r w:rsidR="00D67BD2">
        <w:t xml:space="preserve"> safe</w:t>
      </w:r>
      <w:r>
        <w:t xml:space="preserve"> from trouble caused by local gang members</w:t>
      </w:r>
      <w:r w:rsidR="00D67BD2">
        <w:t xml:space="preserve"> and troublemakers. </w:t>
      </w:r>
    </w:p>
    <w:p w:rsidR="008A41C4" w:rsidRDefault="008A41C4" w:rsidP="008A41C4">
      <w:pPr>
        <w:pStyle w:val="ListBullet"/>
        <w:numPr>
          <w:ilvl w:val="0"/>
          <w:numId w:val="0"/>
        </w:numPr>
        <w:ind w:left="216" w:hanging="216"/>
      </w:pPr>
      <w:r>
        <w:t>COMMERCIAL BUILDING (CULLEN BLVD)</w:t>
      </w:r>
    </w:p>
    <w:p w:rsidR="00035000" w:rsidRDefault="00537D15" w:rsidP="0012177C">
      <w:pPr>
        <w:pStyle w:val="ListBullet"/>
        <w:numPr>
          <w:ilvl w:val="0"/>
          <w:numId w:val="28"/>
        </w:numPr>
      </w:pPr>
      <w:r>
        <w:t>Bought and owned a commercial</w:t>
      </w:r>
      <w:r w:rsidR="0053614B">
        <w:t xml:space="preserve"> </w:t>
      </w:r>
      <w:r>
        <w:t>building</w:t>
      </w:r>
      <w:r w:rsidR="002C5156">
        <w:t xml:space="preserve"> in Cullen</w:t>
      </w:r>
      <w:r w:rsidR="00E16CD1">
        <w:t xml:space="preserve"> Blvd, a high crime infected area,</w:t>
      </w:r>
      <w:r>
        <w:t xml:space="preserve"> then </w:t>
      </w:r>
      <w:r w:rsidR="00BB5126">
        <w:t>sold</w:t>
      </w:r>
      <w:r>
        <w:t xml:space="preserve"> for a higher profit</w:t>
      </w:r>
      <w:r w:rsidR="00E16CD1">
        <w:t>.</w:t>
      </w:r>
    </w:p>
    <w:p w:rsidR="004530F0" w:rsidRDefault="004530F0" w:rsidP="004530F0">
      <w:pPr>
        <w:pStyle w:val="ListBullet"/>
        <w:numPr>
          <w:ilvl w:val="0"/>
          <w:numId w:val="0"/>
        </w:numPr>
        <w:ind w:left="216" w:hanging="216"/>
      </w:pPr>
      <w:r>
        <w:t>AMAZON FULFILMENT CENTER (ITX1 &amp; HOU2)</w:t>
      </w:r>
    </w:p>
    <w:p w:rsidR="004530F0" w:rsidRDefault="004530F0" w:rsidP="004530F0">
      <w:pPr>
        <w:pStyle w:val="ListBullet"/>
        <w:numPr>
          <w:ilvl w:val="0"/>
          <w:numId w:val="28"/>
        </w:numPr>
      </w:pPr>
      <w:r>
        <w:t>Became one of the top rate associates in ITX1 and granted the blue badge when transferred to HOU2 as recognition.</w:t>
      </w:r>
    </w:p>
    <w:p w:rsidR="004530F0" w:rsidRDefault="004530F0" w:rsidP="004530F0">
      <w:pPr>
        <w:pStyle w:val="ListBullet"/>
        <w:numPr>
          <w:ilvl w:val="0"/>
          <w:numId w:val="28"/>
        </w:numPr>
      </w:pPr>
      <w:r>
        <w:t xml:space="preserve">Became one of the best packers in HOU2 single department. </w:t>
      </w:r>
    </w:p>
    <w:p w:rsidR="00891F51" w:rsidRDefault="004530F0" w:rsidP="007325F6">
      <w:pPr>
        <w:pStyle w:val="ListBullet"/>
        <w:numPr>
          <w:ilvl w:val="0"/>
          <w:numId w:val="28"/>
        </w:numPr>
      </w:pPr>
      <w:r>
        <w:t xml:space="preserve">Transferred to HOU2 AFE department just to be struggled and frustrated. Motivated me to apply for Area Manager to </w:t>
      </w:r>
      <w:r w:rsidR="00082DDF">
        <w:t xml:space="preserve">apply my knowledge and experience </w:t>
      </w:r>
      <w:r w:rsidR="002D45FB">
        <w:t xml:space="preserve">to </w:t>
      </w:r>
      <w:r>
        <w:t xml:space="preserve">addressed and corrected all the problems and issues. </w:t>
      </w:r>
      <w:r w:rsidR="00D6733C">
        <w:t xml:space="preserve">Especially, </w:t>
      </w:r>
      <w:r>
        <w:t xml:space="preserve">to introducing new program to </w:t>
      </w:r>
      <w:r w:rsidR="00D6733C">
        <w:t>boost</w:t>
      </w:r>
      <w:r>
        <w:t xml:space="preserve"> the moral and performance of the associates.</w:t>
      </w:r>
    </w:p>
    <w:p w:rsidR="00C2280B" w:rsidRDefault="00E32C3C" w:rsidP="00D26034">
      <w:pPr>
        <w:pStyle w:val="Heading1"/>
      </w:pPr>
      <w:r>
        <w:t>ADDITION SKILLS</w:t>
      </w:r>
    </w:p>
    <w:p w:rsidR="00F16C96" w:rsidRDefault="00F16C96" w:rsidP="00F16C96">
      <w:r>
        <w:t xml:space="preserve">Analytical thinking, planning, strong communication, accuracy and attention to organization and </w:t>
      </w:r>
    </w:p>
    <w:p w:rsidR="00F16C96" w:rsidRDefault="00F16C96" w:rsidP="00F16C96">
      <w:r>
        <w:t xml:space="preserve">prioritization, attention to details, </w:t>
      </w:r>
      <w:r w:rsidR="00135426">
        <w:t xml:space="preserve">perspective views, </w:t>
      </w:r>
      <w:r>
        <w:t>improvisation and adaptive, problem solving and team leadership.</w:t>
      </w:r>
    </w:p>
    <w:p w:rsidR="005B6292" w:rsidRDefault="00295604" w:rsidP="003A6618">
      <w:pPr>
        <w:pStyle w:val="Heading1"/>
      </w:pPr>
      <w:r>
        <w:t xml:space="preserve">CHARACTERISTICS </w:t>
      </w:r>
    </w:p>
    <w:p w:rsidR="00295604" w:rsidRDefault="004F4166" w:rsidP="00295604">
      <w:r>
        <w:t>Loyal,</w:t>
      </w:r>
      <w:r w:rsidR="006F1DD7">
        <w:t xml:space="preserve"> </w:t>
      </w:r>
      <w:r w:rsidR="00857704">
        <w:t xml:space="preserve">competitive, </w:t>
      </w:r>
      <w:r w:rsidR="00D83704">
        <w:t xml:space="preserve">resilience, integrity, </w:t>
      </w:r>
      <w:r w:rsidR="00857704">
        <w:t xml:space="preserve">compassion, </w:t>
      </w:r>
      <w:r w:rsidR="002E780E">
        <w:t xml:space="preserve">understanding, </w:t>
      </w:r>
      <w:r w:rsidR="005E14D2">
        <w:t xml:space="preserve">sympathy </w:t>
      </w:r>
      <w:r w:rsidR="00AD6C95">
        <w:t>and caring.</w:t>
      </w:r>
    </w:p>
    <w:p w:rsidR="00447076" w:rsidRDefault="00326136" w:rsidP="00326136">
      <w:pPr>
        <w:pStyle w:val="Heading1"/>
      </w:pPr>
      <w:r>
        <w:lastRenderedPageBreak/>
        <w:t xml:space="preserve">Reference </w:t>
      </w:r>
    </w:p>
    <w:p w:rsidR="00326136" w:rsidRDefault="00326136" w:rsidP="00326136">
      <w:r>
        <w:t>KHANH TRAN | MANAGER | TARA ENERGY, LLC</w:t>
      </w:r>
    </w:p>
    <w:p w:rsidR="00326136" w:rsidRDefault="00326136" w:rsidP="00326136">
      <w:r>
        <w:t>(832) 788-5335 | ktran@taraenergy.com – Former Manager</w:t>
      </w:r>
    </w:p>
    <w:p w:rsidR="007325F6" w:rsidRPr="00326136" w:rsidRDefault="00DC7418" w:rsidP="00DC7418">
      <w:pPr>
        <w:pStyle w:val="Heading1"/>
      </w:pPr>
      <w:r>
        <w:t>Notes</w:t>
      </w:r>
    </w:p>
    <w:p w:rsidR="008C04F3" w:rsidRDefault="00DC7418" w:rsidP="005651F1">
      <w:pPr>
        <w:pStyle w:val="ListParagraph"/>
        <w:numPr>
          <w:ilvl w:val="0"/>
          <w:numId w:val="29"/>
        </w:numPr>
      </w:pPr>
      <w:r>
        <w:t xml:space="preserve">Hearing impaired. </w:t>
      </w:r>
    </w:p>
    <w:p w:rsidR="001B5E36" w:rsidRPr="00295604" w:rsidRDefault="00DC7418" w:rsidP="005651F1">
      <w:pPr>
        <w:pStyle w:val="ListParagraph"/>
        <w:numPr>
          <w:ilvl w:val="0"/>
          <w:numId w:val="29"/>
        </w:numPr>
      </w:pPr>
      <w:r>
        <w:t xml:space="preserve">Need caption app on </w:t>
      </w:r>
      <w:r w:rsidR="00C94948">
        <w:t xml:space="preserve">cell </w:t>
      </w:r>
      <w:r>
        <w:t>phone to</w:t>
      </w:r>
      <w:r w:rsidR="002558EA">
        <w:t xml:space="preserve"> have</w:t>
      </w:r>
      <w:r>
        <w:t xml:space="preserve"> </w:t>
      </w:r>
      <w:r w:rsidR="00CC613C">
        <w:t xml:space="preserve">a </w:t>
      </w:r>
      <w:r w:rsidR="00B42463">
        <w:t xml:space="preserve">completely </w:t>
      </w:r>
      <w:r w:rsidR="00CC613C">
        <w:t>and fully</w:t>
      </w:r>
      <w:r w:rsidR="002558EA">
        <w:t xml:space="preserve"> </w:t>
      </w:r>
      <w:r w:rsidR="002024FA">
        <w:t xml:space="preserve">understanding </w:t>
      </w:r>
      <w:r w:rsidR="009F3259">
        <w:t>communication</w:t>
      </w:r>
      <w:r w:rsidR="00CC613C">
        <w:t>.</w:t>
      </w:r>
    </w:p>
    <w:sectPr w:rsidR="001B5E36" w:rsidRPr="00295604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575E" w:rsidRDefault="0008575E">
      <w:r>
        <w:separator/>
      </w:r>
    </w:p>
  </w:endnote>
  <w:endnote w:type="continuationSeparator" w:id="0">
    <w:p w:rsidR="0008575E" w:rsidRDefault="0008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6E55" w:rsidRDefault="000A7E4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575E" w:rsidRDefault="0008575E">
      <w:r>
        <w:separator/>
      </w:r>
    </w:p>
  </w:footnote>
  <w:footnote w:type="continuationSeparator" w:id="0">
    <w:p w:rsidR="0008575E" w:rsidRDefault="0008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6E55" w:rsidRDefault="000A7E4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05D131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6E55" w:rsidRDefault="000A7E4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6E55" w:rsidRDefault="001D6E5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1D6E55" w:rsidRDefault="001D6E5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671F1"/>
    <w:multiLevelType w:val="hybridMultilevel"/>
    <w:tmpl w:val="D95C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A438B"/>
    <w:multiLevelType w:val="hybridMultilevel"/>
    <w:tmpl w:val="EA2C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B07153"/>
    <w:multiLevelType w:val="hybridMultilevel"/>
    <w:tmpl w:val="75E8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507197"/>
    <w:multiLevelType w:val="hybridMultilevel"/>
    <w:tmpl w:val="8FA6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30D0F"/>
    <w:multiLevelType w:val="hybridMultilevel"/>
    <w:tmpl w:val="428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15A4C"/>
    <w:multiLevelType w:val="hybridMultilevel"/>
    <w:tmpl w:val="C122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635C1"/>
    <w:multiLevelType w:val="hybridMultilevel"/>
    <w:tmpl w:val="E186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26DE0"/>
    <w:multiLevelType w:val="hybridMultilevel"/>
    <w:tmpl w:val="E5A4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B4FEB"/>
    <w:multiLevelType w:val="hybridMultilevel"/>
    <w:tmpl w:val="5078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64F80"/>
    <w:multiLevelType w:val="hybridMultilevel"/>
    <w:tmpl w:val="3098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53EF2"/>
    <w:multiLevelType w:val="hybridMultilevel"/>
    <w:tmpl w:val="FE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309FD"/>
    <w:multiLevelType w:val="hybridMultilevel"/>
    <w:tmpl w:val="DA4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76E77"/>
    <w:multiLevelType w:val="hybridMultilevel"/>
    <w:tmpl w:val="4024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5392B"/>
    <w:multiLevelType w:val="hybridMultilevel"/>
    <w:tmpl w:val="AF46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A14F9"/>
    <w:multiLevelType w:val="hybridMultilevel"/>
    <w:tmpl w:val="A9E4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63294"/>
    <w:multiLevelType w:val="hybridMultilevel"/>
    <w:tmpl w:val="19EAA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28"/>
  </w:num>
  <w:num w:numId="15">
    <w:abstractNumId w:val="11"/>
  </w:num>
  <w:num w:numId="16">
    <w:abstractNumId w:val="24"/>
  </w:num>
  <w:num w:numId="17">
    <w:abstractNumId w:val="27"/>
  </w:num>
  <w:num w:numId="18">
    <w:abstractNumId w:val="12"/>
  </w:num>
  <w:num w:numId="19">
    <w:abstractNumId w:val="17"/>
  </w:num>
  <w:num w:numId="20">
    <w:abstractNumId w:val="21"/>
  </w:num>
  <w:num w:numId="21">
    <w:abstractNumId w:val="10"/>
  </w:num>
  <w:num w:numId="22">
    <w:abstractNumId w:val="23"/>
  </w:num>
  <w:num w:numId="23">
    <w:abstractNumId w:val="19"/>
  </w:num>
  <w:num w:numId="24">
    <w:abstractNumId w:val="14"/>
  </w:num>
  <w:num w:numId="25">
    <w:abstractNumId w:val="15"/>
  </w:num>
  <w:num w:numId="26">
    <w:abstractNumId w:val="22"/>
  </w:num>
  <w:num w:numId="27">
    <w:abstractNumId w:val="16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BD"/>
    <w:rsid w:val="00015041"/>
    <w:rsid w:val="000254BF"/>
    <w:rsid w:val="00035000"/>
    <w:rsid w:val="000572F3"/>
    <w:rsid w:val="00062942"/>
    <w:rsid w:val="00063F5F"/>
    <w:rsid w:val="00082DDF"/>
    <w:rsid w:val="0008575E"/>
    <w:rsid w:val="00095E71"/>
    <w:rsid w:val="000A7E4D"/>
    <w:rsid w:val="000C76D0"/>
    <w:rsid w:val="000C7D06"/>
    <w:rsid w:val="0010530B"/>
    <w:rsid w:val="0012177C"/>
    <w:rsid w:val="00135426"/>
    <w:rsid w:val="00146D6B"/>
    <w:rsid w:val="0015483C"/>
    <w:rsid w:val="00161DBB"/>
    <w:rsid w:val="00173E02"/>
    <w:rsid w:val="00185F79"/>
    <w:rsid w:val="001A2AFB"/>
    <w:rsid w:val="001B2FF2"/>
    <w:rsid w:val="001B5E36"/>
    <w:rsid w:val="001D6E55"/>
    <w:rsid w:val="001F0CD8"/>
    <w:rsid w:val="002008B9"/>
    <w:rsid w:val="002024FA"/>
    <w:rsid w:val="00206EAA"/>
    <w:rsid w:val="00220E76"/>
    <w:rsid w:val="0022248A"/>
    <w:rsid w:val="00227280"/>
    <w:rsid w:val="00233C49"/>
    <w:rsid w:val="00253135"/>
    <w:rsid w:val="002558EA"/>
    <w:rsid w:val="00266B1A"/>
    <w:rsid w:val="00280C8E"/>
    <w:rsid w:val="0029241C"/>
    <w:rsid w:val="00295604"/>
    <w:rsid w:val="002C5156"/>
    <w:rsid w:val="002D45FB"/>
    <w:rsid w:val="002E0889"/>
    <w:rsid w:val="002E780E"/>
    <w:rsid w:val="00303AEF"/>
    <w:rsid w:val="00316450"/>
    <w:rsid w:val="003255AA"/>
    <w:rsid w:val="00326136"/>
    <w:rsid w:val="00351129"/>
    <w:rsid w:val="00353EEE"/>
    <w:rsid w:val="00357604"/>
    <w:rsid w:val="00373E48"/>
    <w:rsid w:val="00390E89"/>
    <w:rsid w:val="00391440"/>
    <w:rsid w:val="00397A81"/>
    <w:rsid w:val="003A5A1F"/>
    <w:rsid w:val="003A6618"/>
    <w:rsid w:val="00424D08"/>
    <w:rsid w:val="0044630F"/>
    <w:rsid w:val="00447076"/>
    <w:rsid w:val="004530F0"/>
    <w:rsid w:val="004834BD"/>
    <w:rsid w:val="004924B8"/>
    <w:rsid w:val="004B1263"/>
    <w:rsid w:val="004D287B"/>
    <w:rsid w:val="004E321A"/>
    <w:rsid w:val="004F28A4"/>
    <w:rsid w:val="004F4166"/>
    <w:rsid w:val="004F5828"/>
    <w:rsid w:val="00506933"/>
    <w:rsid w:val="00535463"/>
    <w:rsid w:val="0053614B"/>
    <w:rsid w:val="00537D15"/>
    <w:rsid w:val="005460D2"/>
    <w:rsid w:val="00554AA8"/>
    <w:rsid w:val="00563CA2"/>
    <w:rsid w:val="005651F1"/>
    <w:rsid w:val="005B21F2"/>
    <w:rsid w:val="005B6292"/>
    <w:rsid w:val="005C133B"/>
    <w:rsid w:val="005E14D2"/>
    <w:rsid w:val="005F2612"/>
    <w:rsid w:val="0060684C"/>
    <w:rsid w:val="0063233B"/>
    <w:rsid w:val="006F1DD7"/>
    <w:rsid w:val="006F258A"/>
    <w:rsid w:val="007060C8"/>
    <w:rsid w:val="00713D54"/>
    <w:rsid w:val="00714F28"/>
    <w:rsid w:val="00714FD8"/>
    <w:rsid w:val="007325F6"/>
    <w:rsid w:val="0075427C"/>
    <w:rsid w:val="0076452A"/>
    <w:rsid w:val="007872D9"/>
    <w:rsid w:val="007A5A0C"/>
    <w:rsid w:val="007E1058"/>
    <w:rsid w:val="007F0D73"/>
    <w:rsid w:val="00826CAB"/>
    <w:rsid w:val="00833081"/>
    <w:rsid w:val="0084164A"/>
    <w:rsid w:val="00857704"/>
    <w:rsid w:val="00873A5F"/>
    <w:rsid w:val="00890A19"/>
    <w:rsid w:val="00891F51"/>
    <w:rsid w:val="008A41C4"/>
    <w:rsid w:val="008C04F3"/>
    <w:rsid w:val="008F478B"/>
    <w:rsid w:val="00931F14"/>
    <w:rsid w:val="00985B2A"/>
    <w:rsid w:val="00985BB1"/>
    <w:rsid w:val="009A5BF2"/>
    <w:rsid w:val="009B351E"/>
    <w:rsid w:val="009E2E3E"/>
    <w:rsid w:val="009F3259"/>
    <w:rsid w:val="00A0225E"/>
    <w:rsid w:val="00A06B3D"/>
    <w:rsid w:val="00A32813"/>
    <w:rsid w:val="00A3391D"/>
    <w:rsid w:val="00A42C2E"/>
    <w:rsid w:val="00A43BF0"/>
    <w:rsid w:val="00A52C12"/>
    <w:rsid w:val="00A64987"/>
    <w:rsid w:val="00A7220F"/>
    <w:rsid w:val="00A920CF"/>
    <w:rsid w:val="00A92301"/>
    <w:rsid w:val="00A9657E"/>
    <w:rsid w:val="00AB1E9E"/>
    <w:rsid w:val="00AC3B99"/>
    <w:rsid w:val="00AD6C95"/>
    <w:rsid w:val="00B42463"/>
    <w:rsid w:val="00B51504"/>
    <w:rsid w:val="00B60541"/>
    <w:rsid w:val="00B765D3"/>
    <w:rsid w:val="00B7690C"/>
    <w:rsid w:val="00B84E38"/>
    <w:rsid w:val="00B938CC"/>
    <w:rsid w:val="00B962D9"/>
    <w:rsid w:val="00BA50CB"/>
    <w:rsid w:val="00BB5126"/>
    <w:rsid w:val="00BC4A7D"/>
    <w:rsid w:val="00C2280B"/>
    <w:rsid w:val="00C56E45"/>
    <w:rsid w:val="00C632B5"/>
    <w:rsid w:val="00C820B3"/>
    <w:rsid w:val="00C830FB"/>
    <w:rsid w:val="00C94948"/>
    <w:rsid w:val="00CA34BD"/>
    <w:rsid w:val="00CC5029"/>
    <w:rsid w:val="00CC613C"/>
    <w:rsid w:val="00CD1598"/>
    <w:rsid w:val="00CE4351"/>
    <w:rsid w:val="00CE5301"/>
    <w:rsid w:val="00CF2FDA"/>
    <w:rsid w:val="00D00E77"/>
    <w:rsid w:val="00D021D4"/>
    <w:rsid w:val="00D04094"/>
    <w:rsid w:val="00D26034"/>
    <w:rsid w:val="00D42354"/>
    <w:rsid w:val="00D6733C"/>
    <w:rsid w:val="00D67BD2"/>
    <w:rsid w:val="00D71BB4"/>
    <w:rsid w:val="00D83704"/>
    <w:rsid w:val="00D95C06"/>
    <w:rsid w:val="00DB461A"/>
    <w:rsid w:val="00DB7B0A"/>
    <w:rsid w:val="00DC7418"/>
    <w:rsid w:val="00E16CD1"/>
    <w:rsid w:val="00E27D1A"/>
    <w:rsid w:val="00E32C3C"/>
    <w:rsid w:val="00E567FA"/>
    <w:rsid w:val="00E9355F"/>
    <w:rsid w:val="00E970A2"/>
    <w:rsid w:val="00EB186A"/>
    <w:rsid w:val="00EE2BFB"/>
    <w:rsid w:val="00EF1C24"/>
    <w:rsid w:val="00F03041"/>
    <w:rsid w:val="00F16C96"/>
    <w:rsid w:val="00F30D2E"/>
    <w:rsid w:val="00F4576B"/>
    <w:rsid w:val="00F56319"/>
    <w:rsid w:val="00F90E0D"/>
    <w:rsid w:val="00F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CAB19A"/>
  <w15:chartTrackingRefBased/>
  <w15:docId w15:val="{00E0617E-91E8-7844-B171-2587560B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BB185E66C4041C4A8AE4D72A9D174875">
    <w:name w:val="BB185E66C4041C4A8AE4D72A9D174875"/>
    <w:rsid w:val="00826CAB"/>
    <w:pPr>
      <w:spacing w:after="160" w:line="259" w:lineRule="auto"/>
    </w:pPr>
    <w:rPr>
      <w:rFonts w:eastAsiaTheme="minorEastAsia"/>
      <w:color w:val="auto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53EEE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enlong14th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91A3BF8-2A37-D74C-8DB5-56F7C730018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185E66C4041C4A8AE4D72A9D17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B240C-A394-BE46-81D1-91E8365F291B}"/>
      </w:docPartPr>
      <w:docPartBody>
        <w:p w:rsidR="006C6B78" w:rsidRDefault="00B61AB7">
          <w:pPr>
            <w:pStyle w:val="BB185E66C4041C4A8AE4D72A9D174875"/>
          </w:pPr>
          <w:r>
            <w:t>Experience</w:t>
          </w:r>
        </w:p>
      </w:docPartBody>
    </w:docPart>
    <w:docPart>
      <w:docPartPr>
        <w:name w:val="5F46D6761DC9F041A9227312A7AEF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A8E6A-A082-0947-B888-80FC9A35AB1A}"/>
      </w:docPartPr>
      <w:docPartBody>
        <w:p w:rsidR="006C6B78" w:rsidRDefault="00B61AB7">
          <w:pPr>
            <w:pStyle w:val="5F46D6761DC9F041A9227312A7AEF384"/>
          </w:pPr>
          <w:r>
            <w:t>Education</w:t>
          </w:r>
        </w:p>
      </w:docPartBody>
    </w:docPart>
    <w:docPart>
      <w:docPartPr>
        <w:name w:val="1F9C23DFB3333549B51F09318282E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81801-1E4F-DB45-A08D-ABE7F4F0AA6C}"/>
      </w:docPartPr>
      <w:docPartBody>
        <w:p w:rsidR="006C6B78" w:rsidRDefault="00B61AB7">
          <w:pPr>
            <w:pStyle w:val="1F9C23DFB3333549B51F09318282ED7D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B7"/>
    <w:rsid w:val="006C6B78"/>
    <w:rsid w:val="00B61AB7"/>
    <w:rsid w:val="00CE070C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A95A5DEDD77419E7C31EB11A13B75">
    <w:name w:val="695A95A5DEDD77419E7C31EB11A13B75"/>
  </w:style>
  <w:style w:type="paragraph" w:customStyle="1" w:styleId="AED4F7F01D259D4EBE0CF7BB6C7256FF">
    <w:name w:val="AED4F7F01D259D4EBE0CF7BB6C7256FF"/>
  </w:style>
  <w:style w:type="paragraph" w:customStyle="1" w:styleId="C598F6E2F05BC8419D6C1874AF1F2050">
    <w:name w:val="C598F6E2F05BC8419D6C1874AF1F2050"/>
  </w:style>
  <w:style w:type="paragraph" w:customStyle="1" w:styleId="1A6A6305C4F5674F97C7CC05155C7BD8">
    <w:name w:val="1A6A6305C4F5674F97C7CC05155C7BD8"/>
  </w:style>
  <w:style w:type="paragraph" w:customStyle="1" w:styleId="BB185E66C4041C4A8AE4D72A9D174875">
    <w:name w:val="BB185E66C4041C4A8AE4D72A9D174875"/>
  </w:style>
  <w:style w:type="paragraph" w:customStyle="1" w:styleId="F3B18494482C474992BD70A0AAB3C1BB">
    <w:name w:val="F3B18494482C474992BD70A0AAB3C1BB"/>
  </w:style>
  <w:style w:type="paragraph" w:customStyle="1" w:styleId="6260355122781640B630B8A953983FFE">
    <w:name w:val="6260355122781640B630B8A953983FF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D6FE6CCDC1237E42AB5F1FA1B9157D2C">
    <w:name w:val="D6FE6CCDC1237E42AB5F1FA1B9157D2C"/>
  </w:style>
  <w:style w:type="paragraph" w:customStyle="1" w:styleId="5F46D6761DC9F041A9227312A7AEF384">
    <w:name w:val="5F46D6761DC9F041A9227312A7AEF384"/>
  </w:style>
  <w:style w:type="paragraph" w:customStyle="1" w:styleId="F94250F12F0A534CA540A3A3AFFB648B">
    <w:name w:val="F94250F12F0A534CA540A3A3AFFB648B"/>
  </w:style>
  <w:style w:type="paragraph" w:customStyle="1" w:styleId="1F9C23DFB3333549B51F09318282ED7D">
    <w:name w:val="1F9C23DFB3333549B51F09318282ED7D"/>
  </w:style>
  <w:style w:type="paragraph" w:customStyle="1" w:styleId="6D56FC1C68195649964BF5DA74A1D624">
    <w:name w:val="6D56FC1C68195649964BF5DA74A1D624"/>
  </w:style>
  <w:style w:type="paragraph" w:customStyle="1" w:styleId="7724AD2DA266FC4E94B77A1F1A48C8F3">
    <w:name w:val="7724AD2DA266FC4E94B77A1F1A48C8F3"/>
    <w:rsid w:val="006C6B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%7b891A3BF8-2A37-D74C-8DB5-56F7C7300181%7dtf50002018.dotx</Template>
  <TotalTime>6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thienlong14th@gmail.com</dc:creator>
  <cp:keywords/>
  <dc:description/>
  <cp:lastModifiedBy>thienlong14th@gmail.com</cp:lastModifiedBy>
  <cp:revision>2</cp:revision>
  <dcterms:created xsi:type="dcterms:W3CDTF">2020-08-02T22:17:00Z</dcterms:created>
  <dcterms:modified xsi:type="dcterms:W3CDTF">2020-08-02T22:17:00Z</dcterms:modified>
</cp:coreProperties>
</file>